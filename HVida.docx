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0F2781">
        <w:tc>
          <w:tcPr>
            <w:tcW w:w="3023" w:type="dxa"/>
            <w:shd w:val="clear" w:color="auto" w:fill="0D0D0D" w:themeFill="text1" w:themeFillTint="F2"/>
          </w:tcPr>
          <w:bookmarkStart w:id="0" w:name="_GoBack" w:displacedByCustomXml="next"/>
          <w:sdt>
            <w:sdtPr>
              <w:alias w:val="Su nombre:"/>
              <w:tag w:val="Su nombre:"/>
              <w:id w:val="-1220516334"/>
              <w:placeholder>
                <w:docPart w:val="B5DD297861F64A55B9F8678647AF1EC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560218" w:rsidP="003856C9">
                <w:pPr>
                  <w:pStyle w:val="Ttulo1"/>
                </w:pPr>
                <w:r>
                  <w:t>alejandro boche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9C6FAE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60218" w:rsidP="00560218">
                  <w:pPr>
                    <w:pStyle w:val="Ttulo3"/>
                  </w:pPr>
                  <w:r>
                    <w:t>alejandroboche245@gmail.com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E96045F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60218" w:rsidP="00560218">
                  <w:pPr>
                    <w:pStyle w:val="Ttulo3"/>
                  </w:pPr>
                  <w:r>
                    <w:t>56987458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282FEC9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STmcnyGAAAcYwAAA4AAAAAAAAAAAAA&#10;AAAALgIAAGRycy9lMm9Eb2MueG1sUEsBAi0AFAAGAAgAAAAhAGhHG9DYAAAAAwEAAA8AAAAAAAAA&#10;AAAAAAAATBsAAGRycy9kb3ducmV2LnhtbFBLBQYAAAAABAAEAPMAAABRHAAAAAA=&#10;">
                            <v:shape id="Forma lib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60218" w:rsidP="00560218">
                  <w:pPr>
                    <w:pStyle w:val="Ttulo3"/>
                  </w:pPr>
                  <w:r>
                    <w:rPr>
                      <w:rStyle w:val="w8qarf"/>
                      <w:rFonts w:ascii="Arial" w:hAnsi="Arial" w:cs="Arial"/>
                      <w:b/>
                      <w:bCs/>
                      <w:color w:val="222222"/>
                      <w:shd w:val="clear" w:color="auto" w:fill="FFFFFF"/>
                    </w:rPr>
                    <w:t> </w:t>
                  </w:r>
                  <w:hyperlink r:id="rId6" w:history="1">
                    <w:r>
                      <w:rPr>
                        <w:rStyle w:val="Hipervnculo"/>
                        <w:rFonts w:ascii="Arial" w:hAnsi="Arial" w:cs="Arial"/>
                        <w:color w:val="1A0DAB"/>
                        <w:shd w:val="clear" w:color="auto" w:fill="FFFFFF"/>
                      </w:rPr>
                      <w:t>Ciudad Guatemala</w:t>
                    </w:r>
                  </w:hyperlink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0F2781" w:rsidP="000F2781">
                  <w:pPr>
                    <w:pStyle w:val="Ttulo3"/>
                  </w:pPr>
                  <w:r>
                    <w:t>Edad: 17 años</w:t>
                  </w:r>
                </w:p>
                <w:p w:rsidR="000F2781" w:rsidRPr="00441EB9" w:rsidRDefault="000F2781" w:rsidP="000F2781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2018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8E0248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B4A3FE70C6854FCF8FF81864C76715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9A17CC8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60218" w:rsidP="00560218">
                  <w:pPr>
                    <w:jc w:val="both"/>
                  </w:pPr>
                  <w:r>
                    <w:t xml:space="preserve">Mi objetivo es dar lo máximo de mi y dejar una buena destreza de mi en la empresa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8E0248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477E72234DA45058D0D9261BC3D2D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463463" w:rsidRDefault="00616FF4" w:rsidP="00560218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B1645DB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60218" w:rsidRPr="00560218" w:rsidRDefault="00560218" w:rsidP="00560218">
                  <w:r>
                    <w:t xml:space="preserve">Amable honesto generoso y tolerante 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0F2781">
              <w:trPr>
                <w:trHeight w:val="4104"/>
              </w:trPr>
              <w:tc>
                <w:tcPr>
                  <w:tcW w:w="5191" w:type="dxa"/>
                  <w:shd w:val="clear" w:color="auto" w:fill="7F7F7F" w:themeFill="text1" w:themeFillTint="80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60218" w:rsidP="008F6337">
                  <w:pPr>
                    <w:pStyle w:val="Ttulo2"/>
                  </w:pPr>
                  <w:r>
                    <w:t>programacion</w:t>
                  </w:r>
                </w:p>
                <w:p w:rsidR="008F6337" w:rsidRPr="0043426C" w:rsidRDefault="00560218" w:rsidP="002B3890">
                  <w:pPr>
                    <w:pStyle w:val="Ttulo4"/>
                  </w:pPr>
                  <w:r>
                    <w:t>practicante igss</w:t>
                  </w:r>
                </w:p>
                <w:p w:rsidR="008F6337" w:rsidRPr="005152F2" w:rsidRDefault="00560218" w:rsidP="008F6337">
                  <w:pPr>
                    <w:pStyle w:val="Ttulo5"/>
                  </w:pPr>
                  <w:r>
                    <w:t>Septiembre 3-18</w:t>
                  </w:r>
                </w:p>
                <w:p w:rsidR="008F6337" w:rsidRDefault="00560218" w:rsidP="008F6337">
                  <w:r>
                    <w:t xml:space="preserve">Sacar las practicas bien y dejar un buen resultado en </w:t>
                  </w:r>
                  <w:proofErr w:type="spellStart"/>
                  <w:r>
                    <w:t>mi</w:t>
                  </w:r>
                  <w:proofErr w:type="spellEnd"/>
                  <w:r>
                    <w:t xml:space="preserve"> en la empresa</w:t>
                  </w:r>
                </w:p>
                <w:p w:rsidR="007B2F5C" w:rsidRPr="0043426C" w:rsidRDefault="00560218" w:rsidP="0043426C">
                  <w:pPr>
                    <w:pStyle w:val="Ttulo4"/>
                  </w:pPr>
                  <w:r>
                    <w:t>practicante igss</w:t>
                  </w:r>
                </w:p>
                <w:p w:rsidR="007B2F5C" w:rsidRPr="005152F2" w:rsidRDefault="00560218" w:rsidP="007B2F5C">
                  <w:pPr>
                    <w:pStyle w:val="Ttulo5"/>
                  </w:pPr>
                  <w:r>
                    <w:t>Septiembre 3-18</w:t>
                  </w:r>
                </w:p>
                <w:p w:rsidR="008F6337" w:rsidRDefault="00560218" w:rsidP="00560218">
                  <w:r>
                    <w:t xml:space="preserve">Dar lo máximo en la empresa y tener una iniciativa y no esperar a que me digan que hacer </w:t>
                  </w:r>
                </w:p>
              </w:tc>
            </w:tr>
            <w:tr w:rsidR="008F6337" w:rsidTr="000F2781">
              <w:trPr>
                <w:trHeight w:val="3672"/>
              </w:trPr>
              <w:tc>
                <w:tcPr>
                  <w:tcW w:w="5191" w:type="dxa"/>
                  <w:shd w:val="clear" w:color="auto" w:fill="7F7F7F" w:themeFill="text1" w:themeFillTint="80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60218" w:rsidP="008F6337">
                  <w:pPr>
                    <w:pStyle w:val="Ttulo2"/>
                  </w:pPr>
                  <w:r>
                    <w:t xml:space="preserve">bachiller en computacion </w:t>
                  </w:r>
                </w:p>
                <w:p w:rsidR="007B2F5C" w:rsidRPr="0043426C" w:rsidRDefault="00560218" w:rsidP="002B3890">
                  <w:pPr>
                    <w:pStyle w:val="Ttulo4"/>
                  </w:pPr>
                  <w:r>
                    <w:t>bachiller en computacion con orientacion cientifica</w:t>
                  </w:r>
                </w:p>
                <w:p w:rsidR="007B2F5C" w:rsidRPr="005152F2" w:rsidRDefault="00560218" w:rsidP="007B2F5C">
                  <w:pPr>
                    <w:pStyle w:val="Ttulo5"/>
                  </w:pPr>
                  <w:r>
                    <w:t>Liceo compu-market</w:t>
                  </w:r>
                </w:p>
                <w:p w:rsidR="000F2781" w:rsidRDefault="00560218" w:rsidP="00560218">
                  <w:r>
                    <w:t xml:space="preserve">Diploma obtenido </w:t>
                  </w:r>
                </w:p>
                <w:p w:rsidR="008F6337" w:rsidRDefault="00560218" w:rsidP="00560218">
                  <w:r>
                    <w:t>de una beca en electricidad básica en instituto INEB primavera</w:t>
                  </w:r>
                </w:p>
                <w:p w:rsidR="000F2781" w:rsidRDefault="000F2781" w:rsidP="00560218">
                  <w:r>
                    <w:t>ESTUDIOS</w:t>
                  </w:r>
                </w:p>
                <w:p w:rsidR="000F2781" w:rsidRDefault="000F2781" w:rsidP="000F2781">
                  <w:r>
                    <w:t>Pre-Primaria 2007 – 2009 colegio Manuel Galich</w:t>
                  </w:r>
                </w:p>
                <w:p w:rsidR="000F2781" w:rsidRDefault="000F2781" w:rsidP="000F2781">
                  <w:r>
                    <w:t xml:space="preserve">Primaria 2009-2013 </w:t>
                  </w:r>
                  <w:r>
                    <w:t>Manuel Galich</w:t>
                  </w:r>
                </w:p>
                <w:p w:rsidR="000F2781" w:rsidRDefault="000F2781" w:rsidP="000F2781">
                  <w:r>
                    <w:t>Básicos 2014-2016 INEB Primavera</w:t>
                  </w:r>
                </w:p>
                <w:p w:rsidR="000F2781" w:rsidRDefault="000F2781" w:rsidP="000F2781">
                  <w:r>
                    <w:t>Diversificado 2017-2018</w:t>
                  </w:r>
                </w:p>
                <w:p w:rsidR="000F2781" w:rsidRDefault="000F2781" w:rsidP="000F2781"/>
              </w:tc>
            </w:tr>
            <w:tr w:rsidR="008F6337" w:rsidTr="000F2781">
              <w:tc>
                <w:tcPr>
                  <w:tcW w:w="5191" w:type="dxa"/>
                  <w:shd w:val="clear" w:color="auto" w:fill="7F7F7F" w:themeFill="text1" w:themeFillTint="80"/>
                </w:tcPr>
                <w:p w:rsidR="008F6337" w:rsidRPr="005152F2" w:rsidRDefault="008E0248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BA4A6FB40F994CE08F55F97ADF53B3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8F6337" w:rsidRDefault="000F2781" w:rsidP="000F2781">
                  <w:r>
                    <w:t xml:space="preserve">Experiencia en electricidad en una residencial </w:t>
                  </w:r>
                </w:p>
              </w:tc>
            </w:tr>
          </w:tbl>
          <w:p w:rsidR="008F6337" w:rsidRPr="005152F2" w:rsidRDefault="008F6337" w:rsidP="003856C9"/>
        </w:tc>
      </w:tr>
    </w:tbl>
    <w:bookmarkEnd w:id="0"/>
    <w:p w:rsidR="00E941EF" w:rsidRDefault="008463F9" w:rsidP="0019561F">
      <w:pPr>
        <w:pStyle w:val="Sinespaciado"/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-416916</wp:posOffset>
            </wp:positionH>
            <wp:positionV relativeFrom="paragraph">
              <wp:posOffset>-7348960</wp:posOffset>
            </wp:positionV>
            <wp:extent cx="1173480" cy="662940"/>
            <wp:effectExtent l="0" t="0" r="762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1EF" w:rsidSect="004126A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48" w:rsidRDefault="008E0248" w:rsidP="003856C9">
      <w:pPr>
        <w:spacing w:after="0" w:line="240" w:lineRule="auto"/>
      </w:pPr>
      <w:r>
        <w:separator/>
      </w:r>
    </w:p>
  </w:endnote>
  <w:endnote w:type="continuationSeparator" w:id="0">
    <w:p w:rsidR="008E0248" w:rsidRDefault="008E024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88F635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F2781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D704DF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48" w:rsidRDefault="008E0248" w:rsidP="003856C9">
      <w:pPr>
        <w:spacing w:after="0" w:line="240" w:lineRule="auto"/>
      </w:pPr>
      <w:r>
        <w:separator/>
      </w:r>
    </w:p>
  </w:footnote>
  <w:footnote w:type="continuationSeparator" w:id="0">
    <w:p w:rsidR="008E0248" w:rsidRDefault="008E024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949F79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04FB79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18"/>
    <w:rsid w:val="00052BE1"/>
    <w:rsid w:val="0007412A"/>
    <w:rsid w:val="000F2781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0218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463F9"/>
    <w:rsid w:val="008C7CA2"/>
    <w:rsid w:val="008E0248"/>
    <w:rsid w:val="008F6337"/>
    <w:rsid w:val="00940122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C435-AA1E-4943-913C-38045BCA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w8qarf">
    <w:name w:val="w8qarf"/>
    <w:basedOn w:val="Fuentedeprrafopredeter"/>
    <w:rsid w:val="00560218"/>
  </w:style>
  <w:style w:type="character" w:customStyle="1" w:styleId="lrzxr">
    <w:name w:val="lrzxr"/>
    <w:basedOn w:val="Fuentedeprrafopredeter"/>
    <w:rsid w:val="00560218"/>
  </w:style>
  <w:style w:type="character" w:styleId="Hipervnculo">
    <w:name w:val="Hyperlink"/>
    <w:basedOn w:val="Fuentedeprrafopredeter"/>
    <w:uiPriority w:val="99"/>
    <w:semiHidden/>
    <w:unhideWhenUsed/>
    <w:rsid w:val="00560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gt/search?rlz=1C1CHBD_esGT809GT809&amp;q=Ciudad+Guatemala&amp;stick=H4sIAAAAAAAAAONgVuLQz9U3MDYxywAAw5cuggwAAAA&amp;sa=X&amp;ved=2ahUKEwj77MOhvO_cAhVP2FMKHTZ_ChcQmxMoATAVegQICRAb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diante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DD297861F64A55B9F8678647AF1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5FF3-E50D-4FC0-95E6-0C6797B626D8}"/>
      </w:docPartPr>
      <w:docPartBody>
        <w:p w:rsidR="00000000" w:rsidRDefault="00D243C3">
          <w:pPr>
            <w:pStyle w:val="B5DD297861F64A55B9F8678647AF1ECD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B4A3FE70C6854FCF8FF81864C767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E60C9-0415-45E4-8239-9FA2B6558685}"/>
      </w:docPartPr>
      <w:docPartBody>
        <w:p w:rsidR="00000000" w:rsidRDefault="00D243C3">
          <w:pPr>
            <w:pStyle w:val="B4A3FE70C6854FCF8FF81864C767157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E477E72234DA45058D0D9261BC3D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AD56-6299-47FB-88F9-CBC5D4AB78FD}"/>
      </w:docPartPr>
      <w:docPartBody>
        <w:p w:rsidR="00000000" w:rsidRDefault="00D243C3">
          <w:pPr>
            <w:pStyle w:val="E477E72234DA45058D0D9261BC3D2DAE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BA4A6FB40F994CE08F55F97ADF53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A1135-F261-433F-AC23-D5942DE1054B}"/>
      </w:docPartPr>
      <w:docPartBody>
        <w:p w:rsidR="00000000" w:rsidRDefault="00D243C3">
          <w:pPr>
            <w:pStyle w:val="BA4A6FB40F994CE08F55F97ADF53B3D9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CF"/>
    <w:rsid w:val="00973DCF"/>
    <w:rsid w:val="00D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DD297861F64A55B9F8678647AF1ECD">
    <w:name w:val="B5DD297861F64A55B9F8678647AF1ECD"/>
  </w:style>
  <w:style w:type="paragraph" w:customStyle="1" w:styleId="79CEBC0426B94E25B97C10661901E406">
    <w:name w:val="79CEBC0426B94E25B97C10661901E406"/>
  </w:style>
  <w:style w:type="paragraph" w:customStyle="1" w:styleId="EDDC477C99A94073B44BA7FF7CE107C3">
    <w:name w:val="EDDC477C99A94073B44BA7FF7CE107C3"/>
  </w:style>
  <w:style w:type="paragraph" w:customStyle="1" w:styleId="595313F3E0EE48338E30FBED54CE555D">
    <w:name w:val="595313F3E0EE48338E30FBED54CE555D"/>
  </w:style>
  <w:style w:type="paragraph" w:customStyle="1" w:styleId="9736BB86FA3742B6B75A764C394084AA">
    <w:name w:val="9736BB86FA3742B6B75A764C394084AA"/>
  </w:style>
  <w:style w:type="paragraph" w:customStyle="1" w:styleId="B4A3FE70C6854FCF8FF81864C767157D">
    <w:name w:val="B4A3FE70C6854FCF8FF81864C767157D"/>
  </w:style>
  <w:style w:type="paragraph" w:customStyle="1" w:styleId="D5A232B2000D4E40865BAFE2A7BC5721">
    <w:name w:val="D5A232B2000D4E40865BAFE2A7BC5721"/>
  </w:style>
  <w:style w:type="paragraph" w:customStyle="1" w:styleId="E477E72234DA45058D0D9261BC3D2DAE">
    <w:name w:val="E477E72234DA45058D0D9261BC3D2DAE"/>
  </w:style>
  <w:style w:type="paragraph" w:customStyle="1" w:styleId="A5B1001F34CE4BC2BF986466C7BB3194">
    <w:name w:val="A5B1001F34CE4BC2BF986466C7BB3194"/>
  </w:style>
  <w:style w:type="paragraph" w:customStyle="1" w:styleId="0500DB6F54F44EB2A2D2B2DA3BE9C0DF">
    <w:name w:val="0500DB6F54F44EB2A2D2B2DA3BE9C0DF"/>
  </w:style>
  <w:style w:type="paragraph" w:customStyle="1" w:styleId="80949D9F91B74D1A82C84460D5A233B8">
    <w:name w:val="80949D9F91B74D1A82C84460D5A233B8"/>
  </w:style>
  <w:style w:type="paragraph" w:customStyle="1" w:styleId="4E18755579874B05AB8696777686AB7D">
    <w:name w:val="4E18755579874B05AB8696777686AB7D"/>
  </w:style>
  <w:style w:type="paragraph" w:customStyle="1" w:styleId="32A6BD1E57A04ECCAB94D9CE4C8A3EBC">
    <w:name w:val="32A6BD1E57A04ECCAB94D9CE4C8A3EBC"/>
  </w:style>
  <w:style w:type="paragraph" w:customStyle="1" w:styleId="40BE61B45D0D47AC9E22B093193475BE">
    <w:name w:val="40BE61B45D0D47AC9E22B093193475BE"/>
  </w:style>
  <w:style w:type="paragraph" w:customStyle="1" w:styleId="5706FC63C4E4424190FF277A0BF5156F">
    <w:name w:val="5706FC63C4E4424190FF277A0BF5156F"/>
  </w:style>
  <w:style w:type="paragraph" w:customStyle="1" w:styleId="559715FF034B41B69E2EA951EA8CC13D">
    <w:name w:val="559715FF034B41B69E2EA951EA8CC13D"/>
  </w:style>
  <w:style w:type="paragraph" w:customStyle="1" w:styleId="3BE1AB8990C24660BE1CC77B6DCC33D0">
    <w:name w:val="3BE1AB8990C24660BE1CC77B6DCC33D0"/>
  </w:style>
  <w:style w:type="paragraph" w:customStyle="1" w:styleId="F9E13460B23141498473927E9F3C7338">
    <w:name w:val="F9E13460B23141498473927E9F3C7338"/>
  </w:style>
  <w:style w:type="paragraph" w:customStyle="1" w:styleId="BB34CF17B8AA48F397D3A066F4258575">
    <w:name w:val="BB34CF17B8AA48F397D3A066F4258575"/>
  </w:style>
  <w:style w:type="paragraph" w:customStyle="1" w:styleId="2F07DE4751ED4590A5B6D6D5F549A767">
    <w:name w:val="2F07DE4751ED4590A5B6D6D5F549A767"/>
  </w:style>
  <w:style w:type="paragraph" w:customStyle="1" w:styleId="BA4A6FB40F994CE08F55F97ADF53B3D9">
    <w:name w:val="BA4A6FB40F994CE08F55F97ADF53B3D9"/>
  </w:style>
  <w:style w:type="paragraph" w:customStyle="1" w:styleId="692018A7B2EB4E1EA5D723DD647F3E2D">
    <w:name w:val="692018A7B2EB4E1EA5D723DD647F3E2D"/>
  </w:style>
  <w:style w:type="paragraph" w:customStyle="1" w:styleId="E378E5CA9F824C8C856D4D0D1AF4CF2C">
    <w:name w:val="E378E5CA9F824C8C856D4D0D1AF4CF2C"/>
    <w:rsid w:val="00973DCF"/>
  </w:style>
  <w:style w:type="paragraph" w:customStyle="1" w:styleId="DEA7F32F981041E8BE131FF2F8B7CC9A">
    <w:name w:val="DEA7F32F981041E8BE131FF2F8B7CC9A"/>
    <w:rsid w:val="00973DCF"/>
  </w:style>
  <w:style w:type="paragraph" w:customStyle="1" w:styleId="1EB072A001E5435C8E986D3B4CF59F60">
    <w:name w:val="1EB072A001E5435C8E986D3B4CF59F60"/>
    <w:rsid w:val="00973DCF"/>
  </w:style>
  <w:style w:type="paragraph" w:customStyle="1" w:styleId="78AF061CF8084C42AB33045EAEAC9501">
    <w:name w:val="78AF061CF8084C42AB33045EAEAC9501"/>
    <w:rsid w:val="00973DCF"/>
  </w:style>
  <w:style w:type="paragraph" w:customStyle="1" w:styleId="860F27A508484383A59BE50B16B2553D">
    <w:name w:val="860F27A508484383A59BE50B16B2553D"/>
    <w:rsid w:val="00973DCF"/>
  </w:style>
  <w:style w:type="paragraph" w:customStyle="1" w:styleId="D7AF0C95B9C041CFA2E886CB9C3DB709">
    <w:name w:val="D7AF0C95B9C041CFA2E886CB9C3DB709"/>
    <w:rsid w:val="00973DCF"/>
  </w:style>
  <w:style w:type="paragraph" w:customStyle="1" w:styleId="9C6BA3ACFEB54EEAB8915C0D3BFF8EDB">
    <w:name w:val="9C6BA3ACFEB54EEAB8915C0D3BFF8EDB"/>
    <w:rsid w:val="00973DCF"/>
  </w:style>
  <w:style w:type="paragraph" w:customStyle="1" w:styleId="7B5586046D6A4FB8A152A2FE9B2B79DE">
    <w:name w:val="7B5586046D6A4FB8A152A2FE9B2B79DE"/>
    <w:rsid w:val="00973DCF"/>
  </w:style>
  <w:style w:type="paragraph" w:customStyle="1" w:styleId="BC8E38605CC445FA84E26F3B6E25BB1D">
    <w:name w:val="BC8E38605CC445FA84E26F3B6E25BB1D"/>
    <w:rsid w:val="00973DCF"/>
  </w:style>
  <w:style w:type="paragraph" w:customStyle="1" w:styleId="F2C54F6A92734717AE831848DCE311E4">
    <w:name w:val="F2C54F6A92734717AE831848DCE311E4"/>
    <w:rsid w:val="00973DCF"/>
  </w:style>
  <w:style w:type="paragraph" w:customStyle="1" w:styleId="7C39B929274C4EA39E74AAD2A008F507">
    <w:name w:val="7C39B929274C4EA39E74AAD2A008F507"/>
    <w:rsid w:val="00973DCF"/>
  </w:style>
  <w:style w:type="paragraph" w:customStyle="1" w:styleId="E249AAC048D248689AB5EE92CA664C04">
    <w:name w:val="E249AAC048D248689AB5EE92CA664C04"/>
    <w:rsid w:val="00973DCF"/>
  </w:style>
  <w:style w:type="paragraph" w:customStyle="1" w:styleId="1FBA642D6F3C4BB2853536638855A891">
    <w:name w:val="1FBA642D6F3C4BB2853536638855A891"/>
    <w:rsid w:val="00973DCF"/>
  </w:style>
  <w:style w:type="paragraph" w:customStyle="1" w:styleId="7573691EBDEA486C9E44FE70B3205083">
    <w:name w:val="7573691EBDEA486C9E44FE70B3205083"/>
    <w:rsid w:val="00973DCF"/>
  </w:style>
  <w:style w:type="paragraph" w:customStyle="1" w:styleId="C7C7C95647584DFAB61F75A6BB64D6B7">
    <w:name w:val="C7C7C95647584DFAB61F75A6BB64D6B7"/>
    <w:rsid w:val="00973DCF"/>
  </w:style>
  <w:style w:type="paragraph" w:customStyle="1" w:styleId="F6F1F30532AE4303B0786E3FC08D9524">
    <w:name w:val="F6F1F30532AE4303B0786E3FC08D9524"/>
    <w:rsid w:val="00973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110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boche</dc:creator>
  <cp:keywords/>
  <dc:description/>
  <cp:lastModifiedBy>Etudiante</cp:lastModifiedBy>
  <cp:revision>1</cp:revision>
  <dcterms:created xsi:type="dcterms:W3CDTF">2018-08-15T16:23:00Z</dcterms:created>
  <dcterms:modified xsi:type="dcterms:W3CDTF">2018-08-15T18:13:00Z</dcterms:modified>
</cp:coreProperties>
</file>